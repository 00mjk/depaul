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A1534" w14:textId="77777777" w:rsidR="00224BD1" w:rsidRDefault="00A77D1D">
      <w:pPr>
        <w:pStyle w:val="Heading1"/>
      </w:pPr>
      <w:r>
        <w:t>CSC423 Course Project – Group Names</w:t>
      </w:r>
    </w:p>
    <w:p w14:paraId="382C30FA" w14:textId="77777777" w:rsidR="00A77D1D" w:rsidRPr="00A77D1D" w:rsidRDefault="00A77D1D" w:rsidP="00A77D1D">
      <w:pPr>
        <w:pStyle w:val="ListBullet"/>
        <w:rPr>
          <w:lang w:eastAsia="en-US"/>
        </w:rPr>
      </w:pPr>
      <w:r w:rsidRPr="00A77D1D">
        <w:rPr>
          <w:lang w:eastAsia="en-US"/>
        </w:rPr>
        <w:t>Samantha Stanley</w:t>
      </w:r>
    </w:p>
    <w:p w14:paraId="125FAC6F" w14:textId="77777777" w:rsidR="00A77D1D" w:rsidRPr="00A77D1D" w:rsidRDefault="00A77D1D" w:rsidP="00A77D1D">
      <w:pPr>
        <w:pStyle w:val="ListBullet"/>
        <w:rPr>
          <w:lang w:eastAsia="en-US"/>
        </w:rPr>
      </w:pPr>
      <w:r w:rsidRPr="00A77D1D">
        <w:rPr>
          <w:lang w:eastAsia="en-US"/>
        </w:rPr>
        <w:t>Chris Lee</w:t>
      </w:r>
    </w:p>
    <w:p w14:paraId="7B66C7FB" w14:textId="77777777" w:rsidR="00A77D1D" w:rsidRPr="00A77D1D" w:rsidRDefault="00A77D1D" w:rsidP="00A77D1D">
      <w:pPr>
        <w:pStyle w:val="ListBullet"/>
        <w:rPr>
          <w:lang w:eastAsia="en-US"/>
        </w:rPr>
      </w:pPr>
      <w:r w:rsidRPr="00A77D1D">
        <w:rPr>
          <w:lang w:eastAsia="en-US"/>
        </w:rPr>
        <w:t>Jasmine Dumas</w:t>
      </w:r>
    </w:p>
    <w:p w14:paraId="3112E816" w14:textId="77777777" w:rsidR="00224BD1" w:rsidRDefault="00224BD1" w:rsidP="00A77D1D">
      <w:pPr>
        <w:pStyle w:val="ListBullet"/>
        <w:numPr>
          <w:ilvl w:val="0"/>
          <w:numId w:val="0"/>
        </w:numPr>
        <w:ind w:left="432"/>
      </w:pPr>
      <w:bookmarkStart w:id="0" w:name="_GoBack"/>
      <w:bookmarkEnd w:id="0"/>
    </w:p>
    <w:sectPr w:rsidR="00224BD1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26652" w14:textId="77777777" w:rsidR="00A77D1D" w:rsidRDefault="00A77D1D">
      <w:r>
        <w:separator/>
      </w:r>
    </w:p>
    <w:p w14:paraId="0F0C068C" w14:textId="77777777" w:rsidR="00A77D1D" w:rsidRDefault="00A77D1D"/>
  </w:endnote>
  <w:endnote w:type="continuationSeparator" w:id="0">
    <w:p w14:paraId="24BBC64E" w14:textId="77777777" w:rsidR="00A77D1D" w:rsidRDefault="00A77D1D">
      <w:r>
        <w:continuationSeparator/>
      </w:r>
    </w:p>
    <w:p w14:paraId="52B35555" w14:textId="77777777" w:rsidR="00A77D1D" w:rsidRDefault="00A77D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3CA0D" w14:textId="77777777" w:rsidR="00224BD1" w:rsidRDefault="00A77D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5BD0C" w14:textId="77777777" w:rsidR="00A77D1D" w:rsidRDefault="00A77D1D">
      <w:r>
        <w:separator/>
      </w:r>
    </w:p>
    <w:p w14:paraId="55925352" w14:textId="77777777" w:rsidR="00A77D1D" w:rsidRDefault="00A77D1D"/>
  </w:footnote>
  <w:footnote w:type="continuationSeparator" w:id="0">
    <w:p w14:paraId="53145F17" w14:textId="77777777" w:rsidR="00A77D1D" w:rsidRDefault="00A77D1D">
      <w:r>
        <w:continuationSeparator/>
      </w:r>
    </w:p>
    <w:p w14:paraId="4F90C8E6" w14:textId="77777777" w:rsidR="00A77D1D" w:rsidRDefault="00A77D1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1D"/>
    <w:rsid w:val="00224BD1"/>
    <w:rsid w:val="002553AB"/>
    <w:rsid w:val="00A7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AC09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sminedumas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4AB64C93B08448ED0A334CF28CBF3" ma:contentTypeVersion="0" ma:contentTypeDescription="Create a new document." ma:contentTypeScope="" ma:versionID="532bd22136d3b371fbceb900f986db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f929649cdbdc164542cf590116aab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9F608-5C88-44C2-949A-988B7883B9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0B1B3C-ACF1-4638-BE35-A31F379BF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4071A6-B2DF-47F8-BF25-7CFC5164408F}">
  <ds:schemaRefs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jdumas</dc:creator>
  <cp:keywords/>
  <dc:description/>
  <cp:lastModifiedBy>jdumas</cp:lastModifiedBy>
  <cp:revision>2</cp:revision>
  <dcterms:created xsi:type="dcterms:W3CDTF">2015-10-22T14:14:00Z</dcterms:created>
  <dcterms:modified xsi:type="dcterms:W3CDTF">2015-10-22T14:14:00Z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  <property fmtid="{D5CDD505-2E9C-101B-9397-08002B2CF9AE}" pid="3" name="ContentTypeId">
    <vt:lpwstr>0x0101006F84AB64C93B08448ED0A334CF28CBF3</vt:lpwstr>
  </property>
</Properties>
</file>