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5BAF4" w14:textId="77777777" w:rsidR="00350C38" w:rsidRDefault="007C30C2">
      <w:pPr>
        <w:pStyle w:val="Heading1"/>
      </w:pPr>
      <w:r>
        <w:t>CSC 423 – Dataset Selection</w:t>
      </w:r>
    </w:p>
    <w:p w14:paraId="7C01CC13" w14:textId="77777777" w:rsidR="00350C38" w:rsidRDefault="007C30C2" w:rsidP="007C30C2">
      <w:pPr>
        <w:pStyle w:val="ListBullet"/>
      </w:pPr>
      <w:hyperlink r:id="rId7" w:history="1">
        <w:r w:rsidRPr="00CA4A04">
          <w:rPr>
            <w:rStyle w:val="Hyperlink"/>
          </w:rPr>
          <w:t>http://lib.stat.cmu.edu/DASL/Datafiles/Brainsize.html</w:t>
        </w:r>
      </w:hyperlink>
      <w:r>
        <w:t xml:space="preserve"> </w:t>
      </w:r>
      <w:bookmarkStart w:id="0" w:name="_GoBack"/>
      <w:bookmarkEnd w:id="0"/>
    </w:p>
    <w:p w14:paraId="6BFEDFE6" w14:textId="77777777" w:rsidR="00350C38" w:rsidRDefault="00350C38">
      <w:pPr>
        <w:pStyle w:val="Heading2"/>
      </w:pPr>
    </w:p>
    <w:sectPr w:rsidR="00350C38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5B06F" w14:textId="77777777" w:rsidR="004B5E6B" w:rsidRDefault="004B5E6B">
      <w:r>
        <w:separator/>
      </w:r>
    </w:p>
    <w:p w14:paraId="2F7E4C8B" w14:textId="77777777" w:rsidR="004B5E6B" w:rsidRDefault="004B5E6B"/>
  </w:endnote>
  <w:endnote w:type="continuationSeparator" w:id="0">
    <w:p w14:paraId="3335EDFE" w14:textId="77777777" w:rsidR="004B5E6B" w:rsidRDefault="004B5E6B">
      <w:r>
        <w:continuationSeparator/>
      </w:r>
    </w:p>
    <w:p w14:paraId="36F7F2DB" w14:textId="77777777" w:rsidR="004B5E6B" w:rsidRDefault="004B5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838824" w14:textId="77777777" w:rsidR="00350C38" w:rsidRDefault="004B5E6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20F53" w14:textId="77777777" w:rsidR="004B5E6B" w:rsidRDefault="004B5E6B">
      <w:r>
        <w:separator/>
      </w:r>
    </w:p>
    <w:p w14:paraId="5802D3FE" w14:textId="77777777" w:rsidR="004B5E6B" w:rsidRDefault="004B5E6B"/>
  </w:footnote>
  <w:footnote w:type="continuationSeparator" w:id="0">
    <w:p w14:paraId="2B7572BD" w14:textId="77777777" w:rsidR="004B5E6B" w:rsidRDefault="004B5E6B">
      <w:r>
        <w:continuationSeparator/>
      </w:r>
    </w:p>
    <w:p w14:paraId="53BF8ACF" w14:textId="77777777" w:rsidR="004B5E6B" w:rsidRDefault="004B5E6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C2"/>
    <w:rsid w:val="00350C38"/>
    <w:rsid w:val="004B5E6B"/>
    <w:rsid w:val="007C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558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ib.stat.cmu.edu/DASL/Datafiles/Brainsize.html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sminedumas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CE"/>
    <w:rsid w:val="002B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E82CB2EF2AC749B08A84BB56C8993D">
    <w:name w:val="F0E82CB2EF2AC749B08A84BB56C8993D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71B465C94E2E984A97EA5B737EC1201A">
    <w:name w:val="71B465C94E2E984A97EA5B737EC12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22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jdumas</dc:creator>
  <cp:keywords/>
  <dc:description/>
  <cp:lastModifiedBy>jdumas</cp:lastModifiedBy>
  <cp:revision>1</cp:revision>
  <dcterms:created xsi:type="dcterms:W3CDTF">2015-11-03T14:47:00Z</dcterms:created>
  <dcterms:modified xsi:type="dcterms:W3CDTF">2015-11-03T14:50:00Z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